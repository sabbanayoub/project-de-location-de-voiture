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C554" w14:textId="204E208B" w:rsidR="00D5413C" w:rsidRDefault="00A1422D">
      <w:pPr>
        <w:pStyle w:val="Photo"/>
      </w:pPr>
      <w:r>
        <w:rPr>
          <w:noProof/>
        </w:rPr>
        <w:drawing>
          <wp:inline distT="0" distB="0" distL="0" distR="0" wp14:anchorId="70432978" wp14:editId="4581CE26">
            <wp:extent cx="4876800" cy="2276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F451" w14:textId="0CA1A5FC" w:rsidR="001638F6" w:rsidRDefault="00C06E39" w:rsidP="00C06E39">
      <w:pPr>
        <w:pStyle w:val="Titre"/>
        <w:jc w:val="left"/>
      </w:pPr>
      <w:r>
        <w:t xml:space="preserve">   </w:t>
      </w:r>
      <w:r w:rsidR="004842FB">
        <w:t>Project de gestion de location</w:t>
      </w:r>
    </w:p>
    <w:p w14:paraId="3D51A83C" w14:textId="56858DB5" w:rsidR="001638F6" w:rsidRPr="00D5413C" w:rsidRDefault="004842FB" w:rsidP="00D5413C">
      <w:pPr>
        <w:pStyle w:val="Sous-titre"/>
      </w:pPr>
      <w:r>
        <w:t xml:space="preserve">application en langage c </w:t>
      </w:r>
    </w:p>
    <w:p w14:paraId="00AFD35A" w14:textId="51D0D0B2" w:rsidR="003422FF" w:rsidRDefault="004842FB" w:rsidP="003422FF">
      <w:pPr>
        <w:pStyle w:val="Coordonnes"/>
      </w:pPr>
      <w:r>
        <w:t>Ayoub Sabban</w:t>
      </w:r>
      <w:r w:rsidR="00D5413C">
        <w:rPr>
          <w:lang w:bidi="fr-FR"/>
        </w:rPr>
        <w:t xml:space="preserve"> | </w:t>
      </w:r>
      <w:r>
        <w:t>Programmation et Structure de Données</w:t>
      </w:r>
      <w:r w:rsidR="00D5413C">
        <w:rPr>
          <w:lang w:bidi="fr-FR"/>
        </w:rPr>
        <w:t xml:space="preserve"> | </w:t>
      </w:r>
      <w:r>
        <w:t>2020/2021</w:t>
      </w:r>
      <w:r w:rsidR="003422FF">
        <w:rPr>
          <w:lang w:bidi="fr-FR"/>
        </w:rPr>
        <w:br w:type="page"/>
      </w:r>
    </w:p>
    <w:p w14:paraId="4AD4A148" w14:textId="72490B0B" w:rsidR="004842FB" w:rsidRPr="004842FB" w:rsidRDefault="004842FB" w:rsidP="004842FB">
      <w:pPr>
        <w:pStyle w:val="NormalWeb"/>
        <w:rPr>
          <w:rFonts w:ascii="Verdana" w:hAnsi="Verdana"/>
          <w:color w:val="000000"/>
          <w:sz w:val="28"/>
          <w:szCs w:val="28"/>
          <w:lang w:val="fr-FR"/>
        </w:rPr>
      </w:pPr>
      <w:r w:rsidRPr="004842FB">
        <w:rPr>
          <w:rFonts w:ascii="Verdana" w:hAnsi="Verdana"/>
          <w:color w:val="000000"/>
          <w:sz w:val="28"/>
          <w:szCs w:val="28"/>
          <w:lang w:val="fr-FR"/>
        </w:rPr>
        <w:lastRenderedPageBreak/>
        <w:t>INTRODUCTION</w:t>
      </w:r>
    </w:p>
    <w:p w14:paraId="5A3C2F4E" w14:textId="1BA94623" w:rsidR="004842FB" w:rsidRPr="004842FB" w:rsidRDefault="004842FB" w:rsidP="004842FB">
      <w:pPr>
        <w:pStyle w:val="NormalWeb"/>
        <w:rPr>
          <w:rFonts w:ascii="Verdana" w:hAnsi="Verdana"/>
          <w:color w:val="000000"/>
          <w:lang w:val="fr-FR"/>
        </w:rPr>
      </w:pPr>
      <w:r w:rsidRPr="004842FB">
        <w:rPr>
          <w:rFonts w:ascii="Verdana" w:hAnsi="Verdana"/>
          <w:color w:val="000000"/>
          <w:lang w:val="fr-FR"/>
        </w:rPr>
        <w:t>Dans le cadre de notre seconde année universitaire en cycle de licence fondamentale</w:t>
      </w:r>
      <w:r>
        <w:rPr>
          <w:rFonts w:ascii="Verdana" w:hAnsi="Verdana"/>
          <w:color w:val="000000"/>
          <w:lang w:val="fr-FR"/>
        </w:rPr>
        <w:t xml:space="preserve"> filière</w:t>
      </w:r>
      <w:r w:rsidRPr="004842FB">
        <w:rPr>
          <w:rFonts w:ascii="Verdana" w:hAnsi="Verdana"/>
          <w:color w:val="000000"/>
          <w:lang w:val="fr-FR"/>
        </w:rPr>
        <w:t xml:space="preserve"> </w:t>
      </w:r>
      <w:proofErr w:type="gramStart"/>
      <w:r w:rsidRPr="004842FB">
        <w:rPr>
          <w:rFonts w:ascii="Verdana" w:hAnsi="Verdana"/>
          <w:color w:val="000000"/>
          <w:lang w:val="fr-FR"/>
        </w:rPr>
        <w:t>sciences</w:t>
      </w:r>
      <w:r>
        <w:rPr>
          <w:rFonts w:ascii="Verdana" w:hAnsi="Verdana"/>
          <w:color w:val="000000"/>
          <w:lang w:val="fr-FR"/>
        </w:rPr>
        <w:t xml:space="preserve"> </w:t>
      </w:r>
      <w:r w:rsidRPr="004842FB">
        <w:rPr>
          <w:rFonts w:ascii="Verdana" w:hAnsi="Verdana"/>
          <w:color w:val="000000"/>
          <w:lang w:val="fr-FR"/>
        </w:rPr>
        <w:t> </w:t>
      </w:r>
      <w:r w:rsidRPr="004842FB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mathématiques</w:t>
      </w:r>
      <w:proofErr w:type="gramEnd"/>
      <w:r w:rsidRPr="004842FB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 xml:space="preserve"> et informatique</w:t>
      </w:r>
      <w:r w:rsidRPr="004842FB">
        <w:rPr>
          <w:rFonts w:ascii="Verdana" w:hAnsi="Verdana"/>
          <w:color w:val="000000"/>
          <w:lang w:val="fr-FR"/>
        </w:rPr>
        <w:t>, il nous est proposé un projet en gestion de location de voitures pour nous mettre en pratique nos connaissances et nos compétences en structure de données et la programmation en </w:t>
      </w:r>
      <w:r w:rsidRPr="004842FB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C .</w:t>
      </w:r>
    </w:p>
    <w:p w14:paraId="51EFAF9B" w14:textId="77777777" w:rsidR="004842FB" w:rsidRPr="004842FB" w:rsidRDefault="004842FB" w:rsidP="004842FB">
      <w:pPr>
        <w:pStyle w:val="NormalWeb"/>
        <w:rPr>
          <w:rFonts w:ascii="Verdana" w:hAnsi="Verdana"/>
          <w:color w:val="000000"/>
          <w:lang w:val="fr-FR"/>
        </w:rPr>
      </w:pPr>
      <w:r w:rsidRPr="004842FB">
        <w:rPr>
          <w:rFonts w:ascii="Verdana" w:hAnsi="Verdana"/>
          <w:color w:val="000000"/>
          <w:lang w:val="fr-FR"/>
        </w:rPr>
        <w:t xml:space="preserve">Dans ce rapport nous allons traiter les choses </w:t>
      </w:r>
      <w:proofErr w:type="gramStart"/>
      <w:r w:rsidRPr="004842FB">
        <w:rPr>
          <w:rFonts w:ascii="Verdana" w:hAnsi="Verdana"/>
          <w:color w:val="000000"/>
          <w:lang w:val="fr-FR"/>
        </w:rPr>
        <w:t>suivantes</w:t>
      </w:r>
      <w:r w:rsidRPr="004842FB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:</w:t>
      </w:r>
      <w:proofErr w:type="gramEnd"/>
    </w:p>
    <w:p w14:paraId="7330B934" w14:textId="77777777" w:rsidR="004842FB" w:rsidRPr="004842FB" w:rsidRDefault="004842FB" w:rsidP="004842FB">
      <w:pPr>
        <w:pStyle w:val="NormalWeb"/>
        <w:rPr>
          <w:rFonts w:ascii="Verdana" w:hAnsi="Verdana"/>
          <w:color w:val="000000"/>
          <w:lang w:val="fr-FR"/>
        </w:rPr>
      </w:pPr>
      <w:r w:rsidRPr="004842FB">
        <w:rPr>
          <w:rFonts w:ascii="Verdana" w:hAnsi="Verdana"/>
          <w:color w:val="000000"/>
          <w:lang w:val="fr-FR"/>
        </w:rPr>
        <w:t>- Objectifs du projet</w:t>
      </w:r>
    </w:p>
    <w:p w14:paraId="2F3DEF4F" w14:textId="77777777" w:rsidR="004842FB" w:rsidRPr="004842FB" w:rsidRDefault="004842FB" w:rsidP="004842FB">
      <w:pPr>
        <w:pStyle w:val="NormalWeb"/>
        <w:rPr>
          <w:rFonts w:ascii="Verdana" w:hAnsi="Verdana"/>
          <w:color w:val="000000"/>
          <w:lang w:val="fr-FR"/>
        </w:rPr>
      </w:pPr>
      <w:r w:rsidRPr="004842FB">
        <w:rPr>
          <w:rFonts w:ascii="Verdana" w:hAnsi="Verdana"/>
          <w:color w:val="000000"/>
          <w:lang w:val="fr-FR"/>
        </w:rPr>
        <w:t>- Les enjeux</w:t>
      </w:r>
    </w:p>
    <w:p w14:paraId="7612876E" w14:textId="77777777" w:rsidR="004842FB" w:rsidRPr="004842FB" w:rsidRDefault="004842FB" w:rsidP="004842FB">
      <w:pPr>
        <w:pStyle w:val="NormalWeb"/>
        <w:rPr>
          <w:rFonts w:ascii="Verdana" w:hAnsi="Verdana"/>
          <w:color w:val="000000"/>
          <w:lang w:val="fr-FR"/>
        </w:rPr>
      </w:pPr>
      <w:r w:rsidRPr="004842FB">
        <w:rPr>
          <w:rFonts w:ascii="Verdana" w:hAnsi="Verdana"/>
          <w:color w:val="000000"/>
          <w:lang w:val="fr-FR"/>
        </w:rPr>
        <w:t>- Ce que j'ai retenu</w:t>
      </w:r>
    </w:p>
    <w:p w14:paraId="3FE29014" w14:textId="32E38B14" w:rsidR="004842FB" w:rsidRPr="002C6452" w:rsidRDefault="004842FB" w:rsidP="004842FB">
      <w:pPr>
        <w:pStyle w:val="NormalWeb"/>
        <w:rPr>
          <w:rFonts w:ascii="Verdana" w:hAnsi="Verdana"/>
          <w:color w:val="000000"/>
          <w:lang w:val="fr-FR"/>
        </w:rPr>
      </w:pPr>
      <w:r w:rsidRPr="002C6452">
        <w:rPr>
          <w:rFonts w:ascii="Verdana" w:hAnsi="Verdana"/>
          <w:color w:val="000000"/>
          <w:lang w:val="fr-FR"/>
        </w:rPr>
        <w:t>- Réf</w:t>
      </w:r>
      <w:r w:rsidR="00A1422D" w:rsidRPr="002C6452">
        <w:rPr>
          <w:rFonts w:ascii="Verdana" w:hAnsi="Verdana"/>
          <w:color w:val="000000"/>
          <w:lang w:val="fr-FR"/>
        </w:rPr>
        <w:t>é</w:t>
      </w:r>
      <w:r w:rsidRPr="002C6452">
        <w:rPr>
          <w:rFonts w:ascii="Verdana" w:hAnsi="Verdana"/>
          <w:color w:val="000000"/>
          <w:lang w:val="fr-FR"/>
        </w:rPr>
        <w:t>rences</w:t>
      </w:r>
    </w:p>
    <w:p w14:paraId="71BE38B0" w14:textId="77777777" w:rsidR="004842FB" w:rsidRPr="002C6452" w:rsidRDefault="004842FB" w:rsidP="004842FB">
      <w:pPr>
        <w:pStyle w:val="NormalWeb"/>
        <w:rPr>
          <w:rFonts w:ascii="Verdana" w:hAnsi="Verdana"/>
          <w:color w:val="000000"/>
          <w:lang w:val="fr-FR"/>
        </w:rPr>
      </w:pPr>
      <w:r w:rsidRPr="002C6452">
        <w:rPr>
          <w:rFonts w:ascii="Verdana" w:hAnsi="Verdana"/>
          <w:color w:val="000000"/>
          <w:lang w:val="fr-FR"/>
        </w:rPr>
        <w:t>- Bilan</w:t>
      </w:r>
    </w:p>
    <w:p w14:paraId="6FB01992" w14:textId="77777777" w:rsidR="002C6452" w:rsidRPr="002C6452" w:rsidRDefault="002C6452" w:rsidP="002C6452">
      <w:pPr>
        <w:pStyle w:val="NormalWeb"/>
        <w:rPr>
          <w:rFonts w:ascii="Verdana" w:hAnsi="Verdana"/>
          <w:color w:val="000000"/>
          <w:lang w:val="fr-FR"/>
        </w:rPr>
      </w:pPr>
      <w:r w:rsidRPr="002C6452">
        <w:rPr>
          <w:rFonts w:ascii="Verdana" w:hAnsi="Verdana"/>
          <w:color w:val="000000"/>
          <w:lang w:val="fr-FR"/>
        </w:rPr>
        <w:t xml:space="preserve">L'objectif de ce projet et de faire un programme en langage </w:t>
      </w:r>
      <w:proofErr w:type="gramStart"/>
      <w:r w:rsidRPr="002C6452">
        <w:rPr>
          <w:rFonts w:ascii="Verdana" w:hAnsi="Verdana"/>
          <w:color w:val="000000"/>
          <w:lang w:val="fr-FR"/>
        </w:rPr>
        <w:t>C </w:t>
      </w:r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,</w:t>
      </w:r>
      <w:proofErr w:type="gramEnd"/>
      <w:r w:rsidRPr="002C6452">
        <w:rPr>
          <w:rFonts w:ascii="Verdana" w:hAnsi="Verdana"/>
          <w:color w:val="000000"/>
          <w:lang w:val="fr-FR"/>
        </w:rPr>
        <w:t> </w:t>
      </w:r>
      <w:r w:rsidRPr="002C6452">
        <w:rPr>
          <w:rStyle w:val="gmail-spellver"/>
          <w:rFonts w:ascii="Verdana" w:hAnsi="Verdana"/>
          <w:b/>
          <w:bCs/>
          <w:i/>
          <w:iCs/>
          <w:color w:val="A38F26"/>
          <w:lang w:val="fr-FR"/>
        </w:rPr>
        <w:t>GTK</w:t>
      </w:r>
      <w:r w:rsidRPr="002C6452">
        <w:rPr>
          <w:rFonts w:ascii="Verdana" w:hAnsi="Verdana"/>
          <w:color w:val="000000"/>
          <w:lang w:val="fr-FR"/>
        </w:rPr>
        <w:t> et </w:t>
      </w:r>
      <w:proofErr w:type="spellStart"/>
      <w:r w:rsidRPr="002C6452">
        <w:rPr>
          <w:rStyle w:val="gmail-spellmodupdated"/>
          <w:rFonts w:ascii="Verdana" w:hAnsi="Verdana"/>
          <w:i/>
          <w:iCs/>
          <w:color w:val="CC6666"/>
          <w:lang w:val="fr-FR"/>
        </w:rPr>
        <w:t>strucure</w:t>
      </w:r>
      <w:proofErr w:type="spellEnd"/>
      <w:r w:rsidRPr="002C6452">
        <w:rPr>
          <w:rFonts w:ascii="Verdana" w:hAnsi="Verdana"/>
          <w:color w:val="000000"/>
          <w:lang w:val="fr-FR"/>
        </w:rPr>
        <w:t> </w:t>
      </w:r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de données qui fait</w:t>
      </w:r>
      <w:r w:rsidRPr="002C6452">
        <w:rPr>
          <w:rFonts w:ascii="Verdana" w:hAnsi="Verdana"/>
          <w:color w:val="000000"/>
          <w:lang w:val="fr-FR"/>
        </w:rPr>
        <w:t> trois principaux choses :</w:t>
      </w:r>
    </w:p>
    <w:p w14:paraId="51D1E276" w14:textId="230094F2" w:rsidR="002C6452" w:rsidRPr="002C6452" w:rsidRDefault="002C6452" w:rsidP="002C6452">
      <w:pPr>
        <w:pStyle w:val="NormalWeb"/>
        <w:rPr>
          <w:rFonts w:ascii="Verdana" w:hAnsi="Verdana"/>
          <w:color w:val="000000"/>
          <w:lang w:val="fr-FR"/>
        </w:rPr>
      </w:pPr>
      <w:r w:rsidRPr="002C6452">
        <w:rPr>
          <w:rFonts w:ascii="Verdana" w:hAnsi="Verdana"/>
          <w:color w:val="000000"/>
          <w:lang w:val="fr-FR"/>
        </w:rPr>
        <w:t>-La gestion </w:t>
      </w:r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de voitures qui doit</w:t>
      </w:r>
      <w:r w:rsidRPr="002C6452">
        <w:rPr>
          <w:rFonts w:ascii="Verdana" w:hAnsi="Verdana"/>
          <w:color w:val="000000"/>
          <w:lang w:val="fr-FR"/>
        </w:rPr>
        <w:t xml:space="preserve"> être sous forme d'un </w:t>
      </w:r>
      <w:proofErr w:type="gramStart"/>
      <w:r w:rsidRPr="002C6452">
        <w:rPr>
          <w:rFonts w:ascii="Verdana" w:hAnsi="Verdana"/>
          <w:color w:val="000000"/>
          <w:lang w:val="fr-FR"/>
        </w:rPr>
        <w:t>ch</w:t>
      </w:r>
      <w:r>
        <w:rPr>
          <w:rFonts w:ascii="Verdana" w:hAnsi="Verdana"/>
          <w:color w:val="000000"/>
          <w:lang w:val="fr-FR"/>
        </w:rPr>
        <w:t xml:space="preserve">oix </w:t>
      </w:r>
      <w:r w:rsidRPr="002C6452">
        <w:rPr>
          <w:rFonts w:ascii="Verdana" w:hAnsi="Verdana"/>
          <w:color w:val="000000"/>
          <w:lang w:val="fr-FR"/>
        </w:rPr>
        <w:t xml:space="preserve"> pour</w:t>
      </w:r>
      <w:proofErr w:type="gramEnd"/>
      <w:r w:rsidRPr="002C6452">
        <w:rPr>
          <w:rFonts w:ascii="Verdana" w:hAnsi="Verdana"/>
          <w:color w:val="000000"/>
          <w:lang w:val="fr-FR"/>
        </w:rPr>
        <w:t xml:space="preserve"> choisir l'un de ces choix : (supprimer une voiture, lister les différentes voitures présentes dans l'agence ou bien ajouter une voiture)</w:t>
      </w:r>
    </w:p>
    <w:p w14:paraId="7BE99C69" w14:textId="226D0021" w:rsidR="002C6452" w:rsidRPr="002C6452" w:rsidRDefault="002C6452" w:rsidP="002C6452">
      <w:pPr>
        <w:pStyle w:val="NormalWeb"/>
        <w:rPr>
          <w:rFonts w:ascii="Verdana" w:hAnsi="Verdana"/>
          <w:color w:val="000000"/>
          <w:lang w:val="fr-FR"/>
        </w:rPr>
      </w:pPr>
      <w:r w:rsidRPr="002C6452">
        <w:rPr>
          <w:rFonts w:ascii="Verdana" w:hAnsi="Verdana"/>
          <w:color w:val="000000"/>
          <w:lang w:val="fr-FR"/>
        </w:rPr>
        <w:t>- Gestion de </w:t>
      </w:r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location</w:t>
      </w:r>
      <w:r w:rsidRPr="002C6452">
        <w:rPr>
          <w:rFonts w:ascii="Verdana" w:hAnsi="Verdana"/>
          <w:color w:val="000000"/>
          <w:lang w:val="fr-FR"/>
        </w:rPr>
        <w:t> qui est aussi à son rôle sous forme de ch</w:t>
      </w:r>
      <w:r>
        <w:rPr>
          <w:rFonts w:ascii="Verdana" w:hAnsi="Verdana"/>
          <w:color w:val="000000"/>
          <w:lang w:val="fr-FR"/>
        </w:rPr>
        <w:t>oix</w:t>
      </w:r>
      <w:r w:rsidRPr="002C6452">
        <w:rPr>
          <w:rFonts w:ascii="Verdana" w:hAnsi="Verdana"/>
          <w:color w:val="000000"/>
          <w:lang w:val="fr-FR"/>
        </w:rPr>
        <w:t xml:space="preserve"> qui contient </w:t>
      </w:r>
      <w:proofErr w:type="gramStart"/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( la</w:t>
      </w:r>
      <w:proofErr w:type="gramEnd"/>
      <w:r w:rsidRPr="002C6452">
        <w:rPr>
          <w:rFonts w:ascii="Verdana" w:hAnsi="Verdana"/>
          <w:color w:val="000000"/>
          <w:lang w:val="fr-FR"/>
        </w:rPr>
        <w:t> visualisation du contrat client </w:t>
      </w:r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,</w:t>
      </w:r>
      <w:r w:rsidRPr="002C6452">
        <w:rPr>
          <w:rFonts w:ascii="Verdana" w:hAnsi="Verdana"/>
          <w:color w:val="000000"/>
          <w:lang w:val="fr-FR"/>
        </w:rPr>
        <w:t> location d'une voiture, restituer une voiture ou bien modifier le </w:t>
      </w:r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contrat )</w:t>
      </w:r>
    </w:p>
    <w:p w14:paraId="4C22564A" w14:textId="77777777" w:rsidR="002C6452" w:rsidRPr="002C6452" w:rsidRDefault="002C6452" w:rsidP="002C6452">
      <w:pPr>
        <w:pStyle w:val="NormalWeb"/>
        <w:rPr>
          <w:rFonts w:ascii="Verdana" w:hAnsi="Verdana"/>
          <w:color w:val="000000"/>
          <w:lang w:val="fr-FR"/>
        </w:rPr>
      </w:pPr>
      <w:r w:rsidRPr="002C6452">
        <w:rPr>
          <w:rFonts w:ascii="Verdana" w:hAnsi="Verdana"/>
          <w:color w:val="000000"/>
          <w:lang w:val="fr-FR"/>
        </w:rPr>
        <w:t>- Gestion client qui contient </w:t>
      </w:r>
      <w:proofErr w:type="gramStart"/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( suppression</w:t>
      </w:r>
      <w:proofErr w:type="gramEnd"/>
      <w:r w:rsidRPr="002C6452">
        <w:rPr>
          <w:rFonts w:ascii="Verdana" w:hAnsi="Verdana"/>
          <w:color w:val="000000"/>
          <w:lang w:val="fr-FR"/>
        </w:rPr>
        <w:t> d'un client </w:t>
      </w:r>
      <w:r w:rsidRPr="002C6452">
        <w:rPr>
          <w:rStyle w:val="gmail-mod"/>
          <w:rFonts w:ascii="Verdana" w:hAnsi="Verdana"/>
          <w:b/>
          <w:bCs/>
          <w:color w:val="000000"/>
          <w:bdr w:val="single" w:sz="6" w:space="1" w:color="EECCCC" w:frame="1"/>
          <w:shd w:val="clear" w:color="auto" w:fill="FFDDDD"/>
          <w:lang w:val="fr-FR"/>
        </w:rPr>
        <w:t>,</w:t>
      </w:r>
      <w:r w:rsidRPr="002C6452">
        <w:rPr>
          <w:rFonts w:ascii="Verdana" w:hAnsi="Verdana"/>
          <w:color w:val="000000"/>
          <w:lang w:val="fr-FR"/>
        </w:rPr>
        <w:t> modifier un client </w:t>
      </w:r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,</w:t>
      </w:r>
      <w:r w:rsidRPr="002C6452">
        <w:rPr>
          <w:rFonts w:ascii="Verdana" w:hAnsi="Verdana"/>
          <w:color w:val="000000"/>
          <w:lang w:val="fr-FR"/>
        </w:rPr>
        <w:t> Ajouter un client ou bien lister les clients)</w:t>
      </w:r>
    </w:p>
    <w:p w14:paraId="70E0C96A" w14:textId="77777777" w:rsidR="002C6452" w:rsidRPr="002C6452" w:rsidRDefault="002C6452" w:rsidP="002C6452">
      <w:pPr>
        <w:pStyle w:val="NormalWeb"/>
        <w:rPr>
          <w:rFonts w:ascii="Verdana" w:hAnsi="Verdana"/>
          <w:color w:val="000000"/>
          <w:lang w:val="fr-FR"/>
        </w:rPr>
      </w:pPr>
      <w:r w:rsidRPr="002C6452">
        <w:rPr>
          <w:rFonts w:ascii="Verdana" w:hAnsi="Verdana"/>
          <w:color w:val="000000"/>
          <w:lang w:val="fr-FR"/>
        </w:rPr>
        <w:t>LES ENJEUX</w:t>
      </w:r>
    </w:p>
    <w:p w14:paraId="10CF2E78" w14:textId="77777777" w:rsidR="007D55C2" w:rsidRDefault="002C6452" w:rsidP="007D55C2">
      <w:pPr>
        <w:pStyle w:val="NormalWeb"/>
        <w:rPr>
          <w:rFonts w:ascii="Verdana" w:hAnsi="Verdana"/>
          <w:color w:val="000000"/>
          <w:lang w:val="fr-FR"/>
        </w:rPr>
      </w:pPr>
      <w:r w:rsidRPr="002C6452">
        <w:rPr>
          <w:rFonts w:ascii="Verdana" w:hAnsi="Verdana"/>
          <w:color w:val="000000"/>
          <w:lang w:val="fr-FR"/>
        </w:rPr>
        <w:t>L'u</w:t>
      </w:r>
      <w:r w:rsidRPr="002C6452">
        <w:rPr>
          <w:lang w:val="fr-FR"/>
        </w:rPr>
        <w:t xml:space="preserve"> </w:t>
      </w:r>
      <w:r w:rsidRPr="002C6452">
        <w:rPr>
          <w:rFonts w:ascii="Verdana" w:hAnsi="Verdana"/>
          <w:color w:val="000000"/>
          <w:lang w:val="fr-FR"/>
        </w:rPr>
        <w:t>https://koor.fr/C/Index.wpn des grands problèmes que j'ai trouvé c'est l'apprentissage du langage </w:t>
      </w:r>
      <w:r w:rsidRPr="002C6452">
        <w:rPr>
          <w:rStyle w:val="gmail-spellver"/>
          <w:rFonts w:ascii="Verdana" w:hAnsi="Verdana"/>
          <w:b/>
          <w:bCs/>
          <w:i/>
          <w:iCs/>
          <w:color w:val="A38F26"/>
          <w:lang w:val="fr-FR"/>
        </w:rPr>
        <w:t>GTK,</w:t>
      </w:r>
      <w:r w:rsidRPr="002C6452">
        <w:rPr>
          <w:rFonts w:ascii="Verdana" w:hAnsi="Verdana"/>
          <w:color w:val="000000"/>
          <w:lang w:val="fr-FR"/>
        </w:rPr>
        <w:t> c'est langage que nous l'avons pas étudié </w:t>
      </w:r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 xml:space="preserve">en </w:t>
      </w:r>
      <w:proofErr w:type="gramStart"/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université</w:t>
      </w:r>
      <w:r w:rsidRPr="002C6452">
        <w:rPr>
          <w:rFonts w:ascii="Verdana" w:hAnsi="Verdana"/>
          <w:color w:val="000000"/>
          <w:lang w:val="fr-FR"/>
        </w:rPr>
        <w:t> </w:t>
      </w:r>
      <w:r w:rsidRPr="002C6452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,</w:t>
      </w:r>
      <w:proofErr w:type="gramEnd"/>
      <w:r w:rsidRPr="002C6452">
        <w:rPr>
          <w:rFonts w:ascii="Verdana" w:hAnsi="Verdana"/>
          <w:color w:val="000000"/>
          <w:lang w:val="fr-FR"/>
        </w:rPr>
        <w:t> en outre c'est un langage vague est donc ça prend du temps pour l'étudier et le découvrir et ainsi l'utiliser avec d'autres langages </w:t>
      </w:r>
      <w:r w:rsidRPr="002C6452">
        <w:rPr>
          <w:rStyle w:val="gmail-mod"/>
          <w:rFonts w:ascii="Verdana" w:hAnsi="Verdana"/>
          <w:b/>
          <w:bCs/>
          <w:color w:val="000000"/>
          <w:bdr w:val="single" w:sz="6" w:space="1" w:color="EECCCC" w:frame="1"/>
          <w:shd w:val="clear" w:color="auto" w:fill="FFDDDD"/>
          <w:lang w:val="fr-FR"/>
        </w:rPr>
        <w:t>,</w:t>
      </w:r>
      <w:r w:rsidRPr="002C6452">
        <w:rPr>
          <w:rFonts w:ascii="Verdana" w:hAnsi="Verdana"/>
          <w:color w:val="000000"/>
          <w:lang w:val="fr-FR"/>
        </w:rPr>
        <w:t> il y a aussi le facteur temps que j'ai cité précédemment que nous n'avons pas beaucoup pour faire un tel projet de tel niveau .</w:t>
      </w:r>
    </w:p>
    <w:p w14:paraId="1A05344A" w14:textId="183317B1" w:rsidR="007D55C2" w:rsidRDefault="007D55C2" w:rsidP="007D55C2">
      <w:pPr>
        <w:pStyle w:val="Titre1"/>
      </w:pPr>
      <w:r w:rsidRPr="007D55C2">
        <w:t>Références</w:t>
      </w:r>
    </w:p>
    <w:p w14:paraId="7B20A735" w14:textId="680E3E19" w:rsidR="007D55C2" w:rsidRDefault="007D55C2" w:rsidP="007D55C2">
      <w:pPr>
        <w:rPr>
          <w:color w:val="auto"/>
        </w:rPr>
      </w:pPr>
      <w:hyperlink r:id="rId9" w:history="1">
        <w:r w:rsidRPr="007D55C2">
          <w:rPr>
            <w:rStyle w:val="Lienhypertexte"/>
            <w:color w:val="auto"/>
          </w:rPr>
          <w:t>https://koor.fr/C/Index.wp</w:t>
        </w:r>
      </w:hyperlink>
    </w:p>
    <w:p w14:paraId="0571340E" w14:textId="55CCBF6D" w:rsidR="007D55C2" w:rsidRDefault="007D55C2" w:rsidP="007D55C2">
      <w:pPr>
        <w:rPr>
          <w:color w:val="auto"/>
          <w:lang w:val="en-US"/>
        </w:rPr>
      </w:pPr>
      <w:r w:rsidRPr="007D55C2">
        <w:rPr>
          <w:color w:val="auto"/>
          <w:lang w:val="en-US"/>
        </w:rPr>
        <w:lastRenderedPageBreak/>
        <w:t>developer.gnome.org/gtk3/stable/</w:t>
      </w:r>
    </w:p>
    <w:p w14:paraId="2AD8991C" w14:textId="2B76E4D8" w:rsidR="007D55C2" w:rsidRPr="007D55C2" w:rsidRDefault="007D55C2" w:rsidP="007D55C2">
      <w:pPr>
        <w:rPr>
          <w:color w:val="auto"/>
          <w:lang w:val="en-US"/>
        </w:rPr>
      </w:pPr>
      <w:r w:rsidRPr="007D55C2">
        <w:rPr>
          <w:color w:val="auto"/>
          <w:lang w:val="en-US"/>
        </w:rPr>
        <w:t>https://www.ltam.lu/cours-c/prg-c138.htm</w:t>
      </w:r>
    </w:p>
    <w:p w14:paraId="5D37C7F4" w14:textId="28D5A93F" w:rsidR="007D55C2" w:rsidRPr="004842FB" w:rsidRDefault="007D55C2" w:rsidP="00844CF9">
      <w:pPr>
        <w:pStyle w:val="Titre1"/>
      </w:pPr>
      <w:r w:rsidRPr="004842FB">
        <w:t>Ce que j'ai retenu</w:t>
      </w:r>
    </w:p>
    <w:p w14:paraId="44B8CB16" w14:textId="7CB6C4DB" w:rsidR="007D55C2" w:rsidRPr="00844CF9" w:rsidRDefault="007D55C2" w:rsidP="007D55C2"/>
    <w:p w14:paraId="7042CB07" w14:textId="17014561" w:rsidR="00844CF9" w:rsidRPr="00844CF9" w:rsidRDefault="00844CF9" w:rsidP="00844CF9">
      <w:pPr>
        <w:pStyle w:val="NormalWeb"/>
        <w:rPr>
          <w:rFonts w:ascii="Verdana" w:hAnsi="Verdana"/>
          <w:color w:val="000000"/>
          <w:lang w:val="fr-FR"/>
        </w:rPr>
      </w:pPr>
      <w:r w:rsidRPr="00844CF9">
        <w:rPr>
          <w:rFonts w:ascii="Verdana" w:hAnsi="Verdana"/>
          <w:color w:val="000000"/>
          <w:lang w:val="fr-FR"/>
        </w:rPr>
        <w:t>- Grâce à ce projet que nous avons eu l'</w:t>
      </w:r>
      <w:r w:rsidR="00810338" w:rsidRPr="00844CF9">
        <w:rPr>
          <w:rFonts w:ascii="Verdana" w:hAnsi="Verdana"/>
          <w:color w:val="000000"/>
          <w:lang w:val="fr-FR"/>
        </w:rPr>
        <w:t>opportunité</w:t>
      </w:r>
      <w:r w:rsidRPr="00844CF9">
        <w:rPr>
          <w:rFonts w:ascii="Verdana" w:hAnsi="Verdana"/>
          <w:color w:val="000000"/>
          <w:lang w:val="fr-FR"/>
        </w:rPr>
        <w:t xml:space="preserve"> à </w:t>
      </w:r>
      <w:r w:rsidR="00810338" w:rsidRPr="00844CF9">
        <w:rPr>
          <w:rFonts w:ascii="Verdana" w:hAnsi="Verdana"/>
          <w:color w:val="000000"/>
          <w:lang w:val="fr-FR"/>
        </w:rPr>
        <w:t>cumuler</w:t>
      </w:r>
      <w:r w:rsidRPr="00844CF9">
        <w:rPr>
          <w:rFonts w:ascii="Verdana" w:hAnsi="Verdana"/>
          <w:color w:val="000000"/>
          <w:lang w:val="fr-FR"/>
        </w:rPr>
        <w:t xml:space="preserve"> les connaissances théoriques avec celles de la pratique en langage </w:t>
      </w:r>
      <w:proofErr w:type="gramStart"/>
      <w:r w:rsidRPr="00844CF9">
        <w:rPr>
          <w:rFonts w:ascii="Verdana" w:hAnsi="Verdana"/>
          <w:color w:val="000000"/>
          <w:lang w:val="fr-FR"/>
        </w:rPr>
        <w:t>C </w:t>
      </w:r>
      <w:r w:rsidRPr="00844CF9">
        <w:rPr>
          <w:rStyle w:val="gmail-ver"/>
          <w:rFonts w:ascii="Verdana" w:hAnsi="Verdana"/>
          <w:b/>
          <w:bCs/>
          <w:color w:val="000000"/>
          <w:bdr w:val="single" w:sz="6" w:space="1" w:color="EEEECC" w:frame="1"/>
          <w:shd w:val="clear" w:color="auto" w:fill="FFFFCC"/>
          <w:lang w:val="fr-FR"/>
        </w:rPr>
        <w:t>,</w:t>
      </w:r>
      <w:proofErr w:type="gramEnd"/>
      <w:r w:rsidRPr="00844CF9">
        <w:rPr>
          <w:rFonts w:ascii="Verdana" w:hAnsi="Verdana"/>
          <w:color w:val="000000"/>
          <w:lang w:val="fr-FR"/>
        </w:rPr>
        <w:t> GTK et structure de données</w:t>
      </w:r>
    </w:p>
    <w:p w14:paraId="4D73B857" w14:textId="77777777" w:rsidR="00844CF9" w:rsidRPr="00844CF9" w:rsidRDefault="00844CF9" w:rsidP="00844CF9">
      <w:pPr>
        <w:pStyle w:val="NormalWeb"/>
        <w:rPr>
          <w:rFonts w:ascii="Verdana" w:hAnsi="Verdana"/>
          <w:color w:val="000000"/>
          <w:lang w:val="fr-FR"/>
        </w:rPr>
      </w:pPr>
      <w:r w:rsidRPr="00844CF9">
        <w:rPr>
          <w:rFonts w:ascii="Verdana" w:hAnsi="Verdana"/>
          <w:color w:val="000000"/>
          <w:lang w:val="fr-FR"/>
        </w:rPr>
        <w:t>- L'autonomie pour chercher les informations et développer soit même</w:t>
      </w:r>
    </w:p>
    <w:p w14:paraId="6B73B18D" w14:textId="0A2D2A53" w:rsidR="00844CF9" w:rsidRPr="00844CF9" w:rsidRDefault="00844CF9" w:rsidP="00844CF9">
      <w:pPr>
        <w:pStyle w:val="NormalWeb"/>
        <w:rPr>
          <w:rFonts w:ascii="Verdana" w:hAnsi="Verdana"/>
          <w:color w:val="000000"/>
          <w:lang w:val="fr-FR"/>
        </w:rPr>
      </w:pPr>
      <w:r w:rsidRPr="00844CF9">
        <w:rPr>
          <w:rFonts w:ascii="Verdana" w:hAnsi="Verdana"/>
          <w:color w:val="000000"/>
          <w:lang w:val="fr-FR"/>
        </w:rPr>
        <w:t>- J'ai appris aussi que l'</w:t>
      </w:r>
      <w:r w:rsidR="00810338" w:rsidRPr="00844CF9">
        <w:rPr>
          <w:rFonts w:ascii="Verdana" w:hAnsi="Verdana"/>
          <w:color w:val="000000"/>
          <w:lang w:val="fr-FR"/>
        </w:rPr>
        <w:t>échec</w:t>
      </w:r>
      <w:r w:rsidRPr="00844CF9">
        <w:rPr>
          <w:rFonts w:ascii="Verdana" w:hAnsi="Verdana"/>
          <w:color w:val="000000"/>
          <w:lang w:val="fr-FR"/>
        </w:rPr>
        <w:t xml:space="preserve"> est la source de l'apprentissage</w:t>
      </w:r>
    </w:p>
    <w:p w14:paraId="57CE489E" w14:textId="77777777" w:rsidR="00810338" w:rsidRDefault="00810338" w:rsidP="00810338">
      <w:r>
        <w:t>BILAN</w:t>
      </w:r>
    </w:p>
    <w:p w14:paraId="1FC4BDC7" w14:textId="7325CBA3" w:rsidR="00810338" w:rsidRDefault="00810338" w:rsidP="00810338">
      <w:r>
        <w:t xml:space="preserve">  Lors de ce projet, j'ai eu l'occasion d'utiliser de nombreux langages de programmations. Ce sont des points importants, car j'ai pu élargir mes connaissances dans le langage C et </w:t>
      </w:r>
      <w:r>
        <w:t>structure</w:t>
      </w:r>
      <w:r>
        <w:t xml:space="preserve"> de </w:t>
      </w:r>
      <w:r>
        <w:t>données,</w:t>
      </w:r>
      <w:r>
        <w:t xml:space="preserve"> De plus, j'ai pu remarquer que la gestion d'un projet d'une telle envergure n'est pas évidente et nécessite donc un suivi constant et sérieux  </w:t>
      </w:r>
    </w:p>
    <w:p w14:paraId="6B630939" w14:textId="7F4BF170" w:rsidR="007D55C2" w:rsidRPr="00844CF9" w:rsidRDefault="00810338" w:rsidP="007D55C2">
      <w:r>
        <w:rPr>
          <w:noProof/>
        </w:rPr>
        <w:lastRenderedPageBreak/>
        <w:drawing>
          <wp:inline distT="0" distB="0" distL="0" distR="0" wp14:anchorId="007A4745" wp14:editId="35D228DA">
            <wp:extent cx="5507990" cy="30968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A5F2F" wp14:editId="7C2717BA">
            <wp:extent cx="5507990" cy="30968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5C2" w:rsidRPr="00844CF9" w:rsidSect="00813F4F">
      <w:footerReference w:type="default" r:id="rId12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B4579" w14:textId="77777777" w:rsidR="00C06E39" w:rsidRDefault="00C06E39">
      <w:pPr>
        <w:spacing w:before="0" w:after="0" w:line="240" w:lineRule="auto"/>
      </w:pPr>
      <w:r>
        <w:separator/>
      </w:r>
    </w:p>
  </w:endnote>
  <w:endnote w:type="continuationSeparator" w:id="0">
    <w:p w14:paraId="55D0F391" w14:textId="77777777" w:rsidR="00C06E39" w:rsidRDefault="00C06E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EC91" w14:textId="77777777"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16F9" w14:textId="77777777" w:rsidR="00C06E39" w:rsidRDefault="00C06E39">
      <w:pPr>
        <w:spacing w:before="0" w:after="0" w:line="240" w:lineRule="auto"/>
      </w:pPr>
      <w:r>
        <w:separator/>
      </w:r>
    </w:p>
  </w:footnote>
  <w:footnote w:type="continuationSeparator" w:id="0">
    <w:p w14:paraId="5B6B673D" w14:textId="77777777" w:rsidR="00C06E39" w:rsidRDefault="00C06E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39"/>
    <w:rsid w:val="000748AA"/>
    <w:rsid w:val="001638F6"/>
    <w:rsid w:val="001A2000"/>
    <w:rsid w:val="002C6452"/>
    <w:rsid w:val="003209D6"/>
    <w:rsid w:val="00334A73"/>
    <w:rsid w:val="003422FF"/>
    <w:rsid w:val="004842FB"/>
    <w:rsid w:val="004952C4"/>
    <w:rsid w:val="005A1C5A"/>
    <w:rsid w:val="00690EFD"/>
    <w:rsid w:val="007021DE"/>
    <w:rsid w:val="00732607"/>
    <w:rsid w:val="007D55C2"/>
    <w:rsid w:val="00810338"/>
    <w:rsid w:val="00813F4F"/>
    <w:rsid w:val="00844483"/>
    <w:rsid w:val="00844CF9"/>
    <w:rsid w:val="00934F1C"/>
    <w:rsid w:val="009D2231"/>
    <w:rsid w:val="00A122DB"/>
    <w:rsid w:val="00A1422D"/>
    <w:rsid w:val="00AD165F"/>
    <w:rsid w:val="00B47B7A"/>
    <w:rsid w:val="00B646B8"/>
    <w:rsid w:val="00C06E39"/>
    <w:rsid w:val="00C80BD4"/>
    <w:rsid w:val="00CF3A42"/>
    <w:rsid w:val="00D5413C"/>
    <w:rsid w:val="00DC07A3"/>
    <w:rsid w:val="00DE014E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BAED4E8"/>
  <w15:chartTrackingRefBased/>
  <w15:docId w15:val="{334B202E-6FBC-447A-8B0C-E4202D20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paragraph" w:styleId="NormalWeb">
    <w:name w:val="Normal (Web)"/>
    <w:basedOn w:val="Normal"/>
    <w:uiPriority w:val="99"/>
    <w:unhideWhenUsed/>
    <w:rsid w:val="004842FB"/>
    <w:pPr>
      <w:spacing w:before="100" w:beforeAutospacing="1" w:after="100" w:afterAutospacing="1" w:line="240" w:lineRule="auto"/>
    </w:pPr>
    <w:rPr>
      <w:rFonts w:ascii="Calibri" w:hAnsi="Calibri" w:cs="Calibri"/>
      <w:color w:val="auto"/>
      <w:lang w:val="en-US" w:eastAsia="en-US"/>
    </w:rPr>
  </w:style>
  <w:style w:type="character" w:customStyle="1" w:styleId="gmail-ver">
    <w:name w:val="gmail-ver"/>
    <w:basedOn w:val="Policepardfaut"/>
    <w:rsid w:val="004842FB"/>
  </w:style>
  <w:style w:type="character" w:customStyle="1" w:styleId="gmail-spellver">
    <w:name w:val="gmail-spellver"/>
    <w:basedOn w:val="Policepardfaut"/>
    <w:rsid w:val="002C6452"/>
  </w:style>
  <w:style w:type="character" w:customStyle="1" w:styleId="gmail-spellmodupdated">
    <w:name w:val="gmail-spellmodupdated"/>
    <w:basedOn w:val="Policepardfaut"/>
    <w:rsid w:val="002C6452"/>
  </w:style>
  <w:style w:type="character" w:customStyle="1" w:styleId="gmail-mod">
    <w:name w:val="gmail-mod"/>
    <w:basedOn w:val="Policepardfaut"/>
    <w:rsid w:val="002C6452"/>
  </w:style>
  <w:style w:type="character" w:styleId="Lienhypertexte">
    <w:name w:val="Hyperlink"/>
    <w:basedOn w:val="Policepardfaut"/>
    <w:uiPriority w:val="99"/>
    <w:unhideWhenUsed/>
    <w:rsid w:val="007D55C2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oor.fr/C/Index.w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BA80-C633-492E-A946-1FEF7B9C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</Template>
  <TotalTime>179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sabban ayoub</dc:creator>
  <cp:keywords/>
  <cp:lastModifiedBy>sabban ayoub</cp:lastModifiedBy>
  <cp:revision>3</cp:revision>
  <dcterms:created xsi:type="dcterms:W3CDTF">2021-06-06T19:36:00Z</dcterms:created>
  <dcterms:modified xsi:type="dcterms:W3CDTF">2021-06-06T22:36:00Z</dcterms:modified>
  <cp:version/>
</cp:coreProperties>
</file>